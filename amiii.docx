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52D5" w:rsidRDefault="003852D5">
      <w:pPr>
        <w:pStyle w:val="Judul1"/>
      </w:pPr>
      <w:proofErr w:type="spellStart"/>
      <w:r>
        <w:t>Nama:fadhliyah</w:t>
      </w:r>
      <w:proofErr w:type="spellEnd"/>
      <w:r>
        <w:t xml:space="preserve"> Nur Rahmi</w:t>
      </w:r>
    </w:p>
    <w:p w:rsidR="003852D5" w:rsidRDefault="003852D5">
      <w:pPr>
        <w:pStyle w:val="Judul1"/>
      </w:pPr>
      <w:proofErr w:type="spellStart"/>
      <w:r>
        <w:t>Status:manager</w:t>
      </w:r>
      <w:proofErr w:type="spellEnd"/>
      <w:r>
        <w:t xml:space="preserve"> </w:t>
      </w:r>
      <w:proofErr w:type="spellStart"/>
      <w:r>
        <w:t>sales</w:t>
      </w:r>
      <w:proofErr w:type="spellEnd"/>
    </w:p>
    <w:p w:rsidR="003852D5" w:rsidRDefault="003852D5">
      <w:pPr>
        <w:pStyle w:val="Judul1"/>
      </w:pPr>
      <w:r>
        <w:t>Tgl/hari:</w:t>
      </w:r>
      <w:r w:rsidR="006150C2">
        <w:t>Senin,21maret2021</w:t>
      </w:r>
      <w:bookmarkStart w:id="0" w:name="_GoBack"/>
      <w:bookmarkEnd w:id="0"/>
    </w:p>
    <w:p w:rsidR="008B4A08" w:rsidRPr="00DF0976" w:rsidRDefault="00360401">
      <w:pPr>
        <w:pStyle w:val="Judul1"/>
      </w:pPr>
      <w:r>
        <w:t xml:space="preserve">Laporan kerja </w:t>
      </w:r>
      <w:r w:rsidR="00A73A75">
        <w:t xml:space="preserve">harian PT </w:t>
      </w:r>
      <w:proofErr w:type="spellStart"/>
      <w:r w:rsidR="00A73A75">
        <w:t>yamaha</w:t>
      </w:r>
      <w:proofErr w:type="spellEnd"/>
      <w:r w:rsidR="00A73A75">
        <w:t xml:space="preserve"> </w:t>
      </w:r>
      <w:proofErr w:type="spellStart"/>
      <w:r w:rsidR="00A73A75">
        <w:t>brastagi</w:t>
      </w:r>
      <w:proofErr w:type="spellEnd"/>
    </w:p>
    <w:tbl>
      <w:tblPr>
        <w:tblW w:w="3918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1E0" w:firstRow="1" w:lastRow="1" w:firstColumn="1" w:lastColumn="1" w:noHBand="0" w:noVBand="0"/>
        <w:tblCaption w:val="Tabel konten"/>
      </w:tblPr>
      <w:tblGrid>
        <w:gridCol w:w="2750"/>
        <w:gridCol w:w="4884"/>
      </w:tblGrid>
      <w:tr w:rsidR="00E21D7D" w:rsidRPr="00DF0976" w:rsidTr="00917A51">
        <w:trPr>
          <w:trHeight w:val="108"/>
          <w:tblHeader/>
        </w:trPr>
        <w:tc>
          <w:tcPr>
            <w:tcW w:w="2750" w:type="dxa"/>
            <w:shd w:val="clear" w:color="auto" w:fill="365F91" w:themeFill="accent1" w:themeFillShade="BF"/>
            <w:vAlign w:val="center"/>
          </w:tcPr>
          <w:p w:rsidR="008B4A08" w:rsidRPr="00DF0976" w:rsidRDefault="001829A8">
            <w:pPr>
              <w:pStyle w:val="Judul2"/>
            </w:pPr>
            <w:r>
              <w:t>Kegiatan</w:t>
            </w:r>
          </w:p>
        </w:tc>
        <w:tc>
          <w:tcPr>
            <w:tcW w:w="4884" w:type="dxa"/>
            <w:shd w:val="clear" w:color="auto" w:fill="365F91" w:themeFill="accent1" w:themeFillShade="BF"/>
            <w:vAlign w:val="center"/>
          </w:tcPr>
          <w:p w:rsidR="008B4A08" w:rsidRPr="00DF0976" w:rsidRDefault="008B4A08">
            <w:pPr>
              <w:pStyle w:val="Judul2"/>
            </w:pPr>
          </w:p>
        </w:tc>
      </w:tr>
      <w:tr w:rsidR="00917A51" w:rsidRPr="00DF0976" w:rsidTr="00917A51">
        <w:trPr>
          <w:trHeight w:val="150"/>
        </w:trPr>
        <w:tc>
          <w:tcPr>
            <w:tcW w:w="2750" w:type="dxa"/>
            <w:vAlign w:val="center"/>
          </w:tcPr>
          <w:p w:rsidR="008B4A08" w:rsidRPr="00DF0976" w:rsidRDefault="001B128A">
            <w:pPr>
              <w:pStyle w:val="Judul3"/>
            </w:pPr>
            <w:r>
              <w:t>Jadwal promosi</w:t>
            </w:r>
          </w:p>
        </w:tc>
        <w:tc>
          <w:tcPr>
            <w:tcW w:w="4884" w:type="dxa"/>
            <w:vAlign w:val="center"/>
          </w:tcPr>
          <w:p w:rsidR="008B4A08" w:rsidRPr="00DF0976" w:rsidRDefault="000B6F79">
            <w:r>
              <w:t xml:space="preserve">Amanda Putri laris menjual 1unit Yamaha di tanggal </w:t>
            </w:r>
            <w:r w:rsidR="004068D2">
              <w:t>12maret2022</w:t>
            </w:r>
          </w:p>
        </w:tc>
      </w:tr>
      <w:tr w:rsidR="00917A51" w:rsidRPr="00DF0976" w:rsidTr="00917A51">
        <w:trPr>
          <w:trHeight w:val="150"/>
        </w:trPr>
        <w:tc>
          <w:tcPr>
            <w:tcW w:w="2750" w:type="dxa"/>
            <w:vAlign w:val="center"/>
          </w:tcPr>
          <w:p w:rsidR="00890B0B" w:rsidRPr="00DF0976" w:rsidRDefault="00704562">
            <w:pPr>
              <w:pStyle w:val="Judul3"/>
            </w:pPr>
            <w:r>
              <w:t xml:space="preserve">Merumuskan strategi </w:t>
            </w:r>
          </w:p>
        </w:tc>
        <w:tc>
          <w:tcPr>
            <w:tcW w:w="4884" w:type="dxa"/>
            <w:vAlign w:val="center"/>
          </w:tcPr>
          <w:p w:rsidR="008B4A08" w:rsidRPr="00DF0976" w:rsidRDefault="008B3E5D">
            <w:r>
              <w:t>-</w:t>
            </w:r>
          </w:p>
        </w:tc>
      </w:tr>
      <w:tr w:rsidR="00917A51" w:rsidRPr="00DF0976" w:rsidTr="00917A51">
        <w:trPr>
          <w:trHeight w:val="150"/>
        </w:trPr>
        <w:tc>
          <w:tcPr>
            <w:tcW w:w="2750" w:type="dxa"/>
            <w:vAlign w:val="center"/>
          </w:tcPr>
          <w:p w:rsidR="008B4A08" w:rsidRPr="00DF0976" w:rsidRDefault="00BE29CC">
            <w:pPr>
              <w:pStyle w:val="Judul3"/>
            </w:pPr>
            <w:r>
              <w:t>Perencanaan promosi</w:t>
            </w:r>
          </w:p>
        </w:tc>
        <w:tc>
          <w:tcPr>
            <w:tcW w:w="4884" w:type="dxa"/>
            <w:vAlign w:val="center"/>
          </w:tcPr>
          <w:p w:rsidR="008B4A08" w:rsidRPr="00DF0976" w:rsidRDefault="00C713F2">
            <w:r>
              <w:t xml:space="preserve">Merencanakan </w:t>
            </w:r>
            <w:r w:rsidR="00F41121">
              <w:t xml:space="preserve">promosi bulanan hingga mampu membuat </w:t>
            </w:r>
            <w:r w:rsidR="006518E8">
              <w:t xml:space="preserve">pembeli tergiur dengan barang </w:t>
            </w:r>
            <w:proofErr w:type="spellStart"/>
            <w:r w:rsidR="006518E8">
              <w:t>yg</w:t>
            </w:r>
            <w:proofErr w:type="spellEnd"/>
            <w:r w:rsidR="006518E8">
              <w:t xml:space="preserve"> di promosikan </w:t>
            </w:r>
          </w:p>
        </w:tc>
      </w:tr>
      <w:tr w:rsidR="00917A51" w:rsidRPr="00DF0976" w:rsidTr="00917A51">
        <w:trPr>
          <w:trHeight w:val="150"/>
        </w:trPr>
        <w:tc>
          <w:tcPr>
            <w:tcW w:w="2750" w:type="dxa"/>
            <w:vAlign w:val="center"/>
          </w:tcPr>
          <w:p w:rsidR="008B4A08" w:rsidRPr="00DF0976" w:rsidRDefault="007A64E0">
            <w:pPr>
              <w:pStyle w:val="Judul3"/>
            </w:pPr>
            <w:r>
              <w:t xml:space="preserve">Memberikan bimbingan kepada </w:t>
            </w:r>
            <w:proofErr w:type="spellStart"/>
            <w:r>
              <w:t>sales</w:t>
            </w:r>
            <w:proofErr w:type="spellEnd"/>
            <w:r>
              <w:t>.</w:t>
            </w:r>
          </w:p>
        </w:tc>
        <w:tc>
          <w:tcPr>
            <w:tcW w:w="4884" w:type="dxa"/>
            <w:vAlign w:val="center"/>
          </w:tcPr>
          <w:p w:rsidR="008B4A08" w:rsidRPr="00DF0976" w:rsidRDefault="00B46466">
            <w:r>
              <w:t xml:space="preserve">Membimbing tim agar </w:t>
            </w:r>
            <w:proofErr w:type="spellStart"/>
            <w:r>
              <w:t>pencapain</w:t>
            </w:r>
            <w:proofErr w:type="spellEnd"/>
            <w:r>
              <w:t xml:space="preserve"> target bulanan </w:t>
            </w:r>
            <w:proofErr w:type="spellStart"/>
            <w:r>
              <w:t>penjualan.</w:t>
            </w:r>
            <w:r w:rsidR="002D5DE3">
              <w:t>wajib</w:t>
            </w:r>
            <w:proofErr w:type="spellEnd"/>
            <w:r w:rsidR="002D5DE3">
              <w:t xml:space="preserve"> satu motor dalam satu bulan</w:t>
            </w:r>
          </w:p>
        </w:tc>
      </w:tr>
      <w:tr w:rsidR="00917A51" w:rsidRPr="00DF0976" w:rsidTr="00917A51">
        <w:trPr>
          <w:trHeight w:val="150"/>
        </w:trPr>
        <w:tc>
          <w:tcPr>
            <w:tcW w:w="2750" w:type="dxa"/>
            <w:vAlign w:val="center"/>
          </w:tcPr>
          <w:p w:rsidR="008B4A08" w:rsidRPr="00DF0976" w:rsidRDefault="00515ECF">
            <w:pPr>
              <w:pStyle w:val="Judul3"/>
            </w:pPr>
            <w:r>
              <w:t>Mengembangkan keterampilan</w:t>
            </w:r>
            <w:r w:rsidR="00197326">
              <w:t xml:space="preserve">  </w:t>
            </w:r>
            <w:proofErr w:type="spellStart"/>
            <w:r w:rsidR="00197326">
              <w:t>sales</w:t>
            </w:r>
            <w:proofErr w:type="spellEnd"/>
          </w:p>
        </w:tc>
        <w:tc>
          <w:tcPr>
            <w:tcW w:w="4884" w:type="dxa"/>
            <w:vAlign w:val="center"/>
          </w:tcPr>
          <w:p w:rsidR="008B4A08" w:rsidRPr="00DF0976" w:rsidRDefault="00BF05B0">
            <w:proofErr w:type="spellStart"/>
            <w:r>
              <w:t>Mengelola,melatih,mengontrol</w:t>
            </w:r>
            <w:proofErr w:type="spellEnd"/>
            <w:r>
              <w:t xml:space="preserve"> </w:t>
            </w:r>
            <w:proofErr w:type="spellStart"/>
            <w:r>
              <w:t>sales</w:t>
            </w:r>
            <w:proofErr w:type="spellEnd"/>
            <w:r>
              <w:t xml:space="preserve"> agar </w:t>
            </w:r>
            <w:r w:rsidR="003C633D">
              <w:t xml:space="preserve">mencapai penjualan </w:t>
            </w:r>
          </w:p>
        </w:tc>
      </w:tr>
      <w:tr w:rsidR="00917A51" w:rsidRPr="00DF0976" w:rsidTr="00917A51">
        <w:trPr>
          <w:trHeight w:val="150"/>
        </w:trPr>
        <w:tc>
          <w:tcPr>
            <w:tcW w:w="2750" w:type="dxa"/>
            <w:vAlign w:val="center"/>
          </w:tcPr>
          <w:p w:rsidR="008B4A08" w:rsidRPr="00DF0976" w:rsidRDefault="00331322">
            <w:pPr>
              <w:pStyle w:val="Judul3"/>
            </w:pPr>
            <w:r>
              <w:t xml:space="preserve">Mengirim tim </w:t>
            </w:r>
            <w:proofErr w:type="spellStart"/>
            <w:r>
              <w:t>sales</w:t>
            </w:r>
            <w:proofErr w:type="spellEnd"/>
            <w:r>
              <w:t xml:space="preserve"> ke lapangan</w:t>
            </w:r>
          </w:p>
        </w:tc>
        <w:tc>
          <w:tcPr>
            <w:tcW w:w="4884" w:type="dxa"/>
            <w:vAlign w:val="center"/>
          </w:tcPr>
          <w:p w:rsidR="008B4A08" w:rsidRDefault="009A4CB0">
            <w:proofErr w:type="spellStart"/>
            <w:r>
              <w:t>Amanda,Dea,putra</w:t>
            </w:r>
            <w:proofErr w:type="spellEnd"/>
            <w:r>
              <w:t xml:space="preserve"> pergi ke lapangan untuk membagikan brosur pada hari </w:t>
            </w:r>
            <w:proofErr w:type="spellStart"/>
            <w:r>
              <w:t>Selasa,Rabu,Kamis,jumat</w:t>
            </w:r>
            <w:proofErr w:type="spellEnd"/>
          </w:p>
          <w:p w:rsidR="009A4CB0" w:rsidRPr="00DF0976" w:rsidRDefault="004577DE">
            <w:proofErr w:type="spellStart"/>
            <w:r>
              <w:t>Syakila,Dandi,Arta,pergi</w:t>
            </w:r>
            <w:proofErr w:type="spellEnd"/>
            <w:r>
              <w:t xml:space="preserve"> ke lapangan </w:t>
            </w:r>
            <w:r w:rsidR="008E4E98">
              <w:t xml:space="preserve">untuk membagikan brosur pada hari </w:t>
            </w:r>
            <w:proofErr w:type="spellStart"/>
            <w:r w:rsidR="008E4E98">
              <w:t>Senin,sabtu</w:t>
            </w:r>
            <w:proofErr w:type="spellEnd"/>
          </w:p>
        </w:tc>
      </w:tr>
      <w:tr w:rsidR="00917A51" w:rsidRPr="00DF0976" w:rsidTr="00917A51">
        <w:trPr>
          <w:trHeight w:val="150"/>
        </w:trPr>
        <w:tc>
          <w:tcPr>
            <w:tcW w:w="2750" w:type="dxa"/>
            <w:vAlign w:val="center"/>
          </w:tcPr>
          <w:p w:rsidR="008B4A08" w:rsidRPr="00DF0976" w:rsidRDefault="001B128A">
            <w:pPr>
              <w:pStyle w:val="Judul3"/>
            </w:pPr>
            <w:r>
              <w:t xml:space="preserve"> </w:t>
            </w:r>
          </w:p>
        </w:tc>
        <w:tc>
          <w:tcPr>
            <w:tcW w:w="4884" w:type="dxa"/>
            <w:vAlign w:val="center"/>
          </w:tcPr>
          <w:p w:rsidR="008B4A08" w:rsidRPr="00DF0976" w:rsidRDefault="008B4A08"/>
        </w:tc>
      </w:tr>
      <w:tr w:rsidR="00917A51" w:rsidRPr="00DF0976" w:rsidTr="00917A51">
        <w:trPr>
          <w:trHeight w:val="150"/>
        </w:trPr>
        <w:tc>
          <w:tcPr>
            <w:tcW w:w="2750" w:type="dxa"/>
            <w:vAlign w:val="center"/>
          </w:tcPr>
          <w:p w:rsidR="008B4A08" w:rsidRPr="00DF0976" w:rsidRDefault="001B128A">
            <w:pPr>
              <w:pStyle w:val="Judul3"/>
            </w:pPr>
            <w:r>
              <w:t xml:space="preserve"> </w:t>
            </w:r>
          </w:p>
        </w:tc>
        <w:tc>
          <w:tcPr>
            <w:tcW w:w="4884" w:type="dxa"/>
            <w:vAlign w:val="center"/>
          </w:tcPr>
          <w:p w:rsidR="008B4A08" w:rsidRPr="00DF0976" w:rsidRDefault="008B4A08"/>
        </w:tc>
      </w:tr>
    </w:tbl>
    <w:p w:rsidR="00566EBF" w:rsidRPr="00DF0976" w:rsidRDefault="0041686C">
      <w:r w:rsidRPr="00DF0976">
        <w:rPr>
          <w:lang w:bidi="id-ID"/>
        </w:rPr>
        <w:br w:type="page"/>
      </w:r>
    </w:p>
    <w:p w:rsidR="008B4A08" w:rsidRPr="00DF0976" w:rsidRDefault="008B4A08"/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  <w:tblCaption w:val="Tabel konten"/>
      </w:tblPr>
      <w:tblGrid>
        <w:gridCol w:w="1836"/>
        <w:gridCol w:w="1427"/>
        <w:gridCol w:w="2328"/>
        <w:gridCol w:w="2328"/>
        <w:gridCol w:w="1823"/>
      </w:tblGrid>
      <w:tr w:rsidR="008B4A08" w:rsidRPr="00DF0976">
        <w:trPr>
          <w:trHeight w:val="432"/>
          <w:tblHeader/>
        </w:trPr>
        <w:tc>
          <w:tcPr>
            <w:tcW w:w="1897" w:type="dxa"/>
            <w:shd w:val="clear" w:color="auto" w:fill="365F91" w:themeFill="accent1" w:themeFillShade="BF"/>
            <w:vAlign w:val="center"/>
          </w:tcPr>
          <w:p w:rsidR="008B4A08" w:rsidRPr="00DF0976" w:rsidRDefault="00E6465B">
            <w:pPr>
              <w:pStyle w:val="Judul2"/>
            </w:pPr>
            <w:sdt>
              <w:sdtPr>
                <w:id w:val="-816106494"/>
                <w:placeholder>
                  <w:docPart w:val="38C32A3BAE02DB40A740C6E4A6AF72BC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Hari 1</w:t>
                </w:r>
              </w:sdtContent>
            </w:sdt>
          </w:p>
        </w:tc>
        <w:tc>
          <w:tcPr>
            <w:tcW w:w="1473" w:type="dxa"/>
            <w:shd w:val="clear" w:color="auto" w:fill="365F91" w:themeFill="accent1" w:themeFillShade="BF"/>
            <w:vAlign w:val="center"/>
          </w:tcPr>
          <w:p w:rsidR="008B4A08" w:rsidRPr="00DF0976" w:rsidRDefault="00E6465B">
            <w:pPr>
              <w:pStyle w:val="Judul2"/>
            </w:pPr>
            <w:sdt>
              <w:sdtPr>
                <w:id w:val="-1931798311"/>
                <w:placeholder>
                  <w:docPart w:val="C37219FD18254446AFB1679F59117334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Waktu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:rsidR="008B4A08" w:rsidRPr="00DF0976" w:rsidRDefault="00E6465B">
            <w:pPr>
              <w:pStyle w:val="Judul2"/>
            </w:pPr>
            <w:sdt>
              <w:sdtPr>
                <w:id w:val="2100982060"/>
                <w:placeholder>
                  <w:docPart w:val="77F9456077A0C545908DCD788BEDB483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Lokasi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:rsidR="008B4A08" w:rsidRPr="00DF0976" w:rsidRDefault="00E6465B">
            <w:pPr>
              <w:pStyle w:val="Judul2"/>
            </w:pPr>
            <w:sdt>
              <w:sdtPr>
                <w:id w:val="180863548"/>
                <w:placeholder>
                  <w:docPart w:val="BF2541F83EDEA14CB2B10066795C4700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Nama Kontak</w:t>
                </w:r>
              </w:sdtContent>
            </w:sdt>
          </w:p>
        </w:tc>
        <w:tc>
          <w:tcPr>
            <w:tcW w:w="1884" w:type="dxa"/>
            <w:shd w:val="clear" w:color="auto" w:fill="365F91" w:themeFill="accent1" w:themeFillShade="BF"/>
            <w:vAlign w:val="center"/>
          </w:tcPr>
          <w:p w:rsidR="008B4A08" w:rsidRPr="00DF0976" w:rsidRDefault="00E6465B">
            <w:pPr>
              <w:pStyle w:val="Judul2"/>
            </w:pPr>
            <w:sdt>
              <w:sdtPr>
                <w:id w:val="-427424258"/>
                <w:placeholder>
                  <w:docPart w:val="EE039AAEAFDF524285B6F032907FA277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Telepon Kontak</w:t>
                </w:r>
              </w:sdtContent>
            </w:sdt>
          </w:p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819163464"/>
                <w:placeholder>
                  <w:docPart w:val="51389D1782855F4B87AB3E5D679994A6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Sarapan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1099527440"/>
                <w:placeholder>
                  <w:docPart w:val="811528A9CDD70647B42F0FC1E7B906AC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Lokakarya Teknis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1001241077"/>
                <w:placeholder>
                  <w:docPart w:val="49C31E8C0FFF2D4EB3D1756FFF482B8A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Makan Siang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1513483966"/>
                <w:placeholder>
                  <w:docPart w:val="01533BF8EF26104EB2D6D89B1066D696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Kunjungan Klien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1439337208"/>
                <w:placeholder>
                  <w:docPart w:val="5EBB62E6D4581442A1C0EF2EE65DB082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Makan Malam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-1508432119"/>
                <w:placeholder>
                  <w:docPart w:val="7E77CE6EA279F8438C86C1277381CB0F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Rapat Panggilan Konferensi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-447939274"/>
                <w:placeholder>
                  <w:docPart w:val="F71FE386804F9240AA15D8F280F4531F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Lainnya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-423336485"/>
                <w:placeholder>
                  <w:docPart w:val="9E04D74EA0A8EA40BF12F6E3F59A6EA3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Lainnya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-1704941544"/>
                <w:placeholder>
                  <w:docPart w:val="4C1CB79A9F80AD4BABA84CB4798B6A95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Lainnya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</w:tbl>
    <w:p w:rsidR="008B4A08" w:rsidRPr="00DF0976" w:rsidRDefault="00E6465B">
      <w:pPr>
        <w:pStyle w:val="Judul4"/>
      </w:pPr>
      <w:sdt>
        <w:sdtPr>
          <w:id w:val="935486399"/>
          <w:placeholder>
            <w:docPart w:val="F8F67A9D4941004FA3289451FD2DFD15"/>
          </w:placeholder>
          <w:temporary/>
          <w:showingPlcHdr/>
          <w15:appearance w15:val="hidden"/>
        </w:sdtPr>
        <w:sdtEndPr/>
        <w:sdtContent>
          <w:r w:rsidR="0041686C" w:rsidRPr="00DF0976">
            <w:rPr>
              <w:lang w:bidi="id-ID"/>
            </w:rPr>
            <w:t>Item Catatan/Tambahan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  <w:tblCaption w:val="Tabel konten"/>
      </w:tblPr>
      <w:tblGrid>
        <w:gridCol w:w="9742"/>
      </w:tblGrid>
      <w:tr w:rsidR="008B4A08" w:rsidRPr="00DF0976">
        <w:trPr>
          <w:trHeight w:val="4877"/>
        </w:trPr>
        <w:tc>
          <w:tcPr>
            <w:tcW w:w="10296" w:type="dxa"/>
          </w:tcPr>
          <w:p w:rsidR="008B4A08" w:rsidRPr="00DF0976" w:rsidRDefault="008B4A08"/>
        </w:tc>
      </w:tr>
    </w:tbl>
    <w:p w:rsidR="008B4A08" w:rsidRPr="00DF0976" w:rsidRDefault="0041686C">
      <w:r w:rsidRPr="00DF0976">
        <w:rPr>
          <w:b/>
          <w:lang w:bidi="id-ID"/>
        </w:rPr>
        <w:br w:type="page"/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  <w:tblCaption w:val="Tabel konten"/>
      </w:tblPr>
      <w:tblGrid>
        <w:gridCol w:w="1836"/>
        <w:gridCol w:w="1427"/>
        <w:gridCol w:w="2328"/>
        <w:gridCol w:w="2328"/>
        <w:gridCol w:w="1823"/>
      </w:tblGrid>
      <w:tr w:rsidR="008B4A08" w:rsidRPr="00DF0976">
        <w:trPr>
          <w:trHeight w:val="432"/>
          <w:tblHeader/>
        </w:trPr>
        <w:tc>
          <w:tcPr>
            <w:tcW w:w="1897" w:type="dxa"/>
            <w:shd w:val="clear" w:color="auto" w:fill="365F91" w:themeFill="accent1" w:themeFillShade="BF"/>
            <w:vAlign w:val="center"/>
          </w:tcPr>
          <w:p w:rsidR="008B4A08" w:rsidRPr="00DF0976" w:rsidRDefault="00E6465B">
            <w:pPr>
              <w:pStyle w:val="Judul2"/>
            </w:pPr>
            <w:sdt>
              <w:sdtPr>
                <w:id w:val="-231236021"/>
                <w:placeholder>
                  <w:docPart w:val="E0905A12A2E50C4C99905C5DA938DE42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Hari 2</w:t>
                </w:r>
              </w:sdtContent>
            </w:sdt>
          </w:p>
        </w:tc>
        <w:tc>
          <w:tcPr>
            <w:tcW w:w="1473" w:type="dxa"/>
            <w:shd w:val="clear" w:color="auto" w:fill="365F91" w:themeFill="accent1" w:themeFillShade="BF"/>
            <w:vAlign w:val="center"/>
          </w:tcPr>
          <w:p w:rsidR="008B4A08" w:rsidRPr="00DF0976" w:rsidRDefault="00E6465B">
            <w:pPr>
              <w:pStyle w:val="Judul2"/>
            </w:pPr>
            <w:sdt>
              <w:sdtPr>
                <w:id w:val="272836411"/>
                <w:placeholder>
                  <w:docPart w:val="C3706742D8260D4399F8F2BAC39AEA69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Waktu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:rsidR="008B4A08" w:rsidRPr="00DF0976" w:rsidRDefault="00E6465B">
            <w:pPr>
              <w:pStyle w:val="Judul2"/>
            </w:pPr>
            <w:sdt>
              <w:sdtPr>
                <w:id w:val="1050350342"/>
                <w:placeholder>
                  <w:docPart w:val="EC21EF8434BE624389797E6B99A2CE37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Lokasi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:rsidR="008B4A08" w:rsidRPr="00DF0976" w:rsidRDefault="00E6465B">
            <w:pPr>
              <w:pStyle w:val="Judul2"/>
            </w:pPr>
            <w:sdt>
              <w:sdtPr>
                <w:id w:val="210619388"/>
                <w:placeholder>
                  <w:docPart w:val="EA81933B53EA0240B7E6D5683DD9FC27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Nama Kontak</w:t>
                </w:r>
              </w:sdtContent>
            </w:sdt>
          </w:p>
        </w:tc>
        <w:tc>
          <w:tcPr>
            <w:tcW w:w="1884" w:type="dxa"/>
            <w:shd w:val="clear" w:color="auto" w:fill="365F91" w:themeFill="accent1" w:themeFillShade="BF"/>
            <w:vAlign w:val="center"/>
          </w:tcPr>
          <w:p w:rsidR="008B4A08" w:rsidRPr="00DF0976" w:rsidRDefault="00E6465B">
            <w:pPr>
              <w:pStyle w:val="Judul2"/>
            </w:pPr>
            <w:sdt>
              <w:sdtPr>
                <w:id w:val="-341629018"/>
                <w:placeholder>
                  <w:docPart w:val="365A7F02AC7D364A94E8DDF2B199E230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Telepon Kontak</w:t>
                </w:r>
              </w:sdtContent>
            </w:sdt>
          </w:p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1502311626"/>
                <w:placeholder>
                  <w:docPart w:val="2F6A85F5834BC448903844A45C631FD4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Sarapan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-752346620"/>
                <w:placeholder>
                  <w:docPart w:val="975C7C16B7571A4DA6B746954CD6BAFF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Lokakarya Teknis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1391383242"/>
                <w:placeholder>
                  <w:docPart w:val="3601CC6511024D42BE39AFB3788B9D63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Makan Siang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-216750207"/>
                <w:placeholder>
                  <w:docPart w:val="EBCBD097E4C5B443A5142EA6E781611B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Kunjungan Klien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1528066069"/>
                <w:placeholder>
                  <w:docPart w:val="64FD14A81207674B80E01B24CAA1E69B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Makan Malam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568396811"/>
                <w:placeholder>
                  <w:docPart w:val="49485AD4E343B7409C55BC8B41D81B7C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Rapat Panggilan Konferensi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1480730595"/>
                <w:placeholder>
                  <w:docPart w:val="76F6E6B159A63048A6D920BF8B897081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Lainnya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-1866970393"/>
                <w:placeholder>
                  <w:docPart w:val="281B929A6C3AC440A1EC8992580C90A0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Lainnya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  <w:tr w:rsidR="008B4A08" w:rsidRPr="00DF0976">
        <w:trPr>
          <w:trHeight w:val="720"/>
        </w:trPr>
        <w:tc>
          <w:tcPr>
            <w:tcW w:w="1897" w:type="dxa"/>
            <w:vAlign w:val="center"/>
          </w:tcPr>
          <w:p w:rsidR="008B4A08" w:rsidRPr="00DF0976" w:rsidRDefault="00E6465B">
            <w:pPr>
              <w:pStyle w:val="Judul3"/>
            </w:pPr>
            <w:sdt>
              <w:sdtPr>
                <w:id w:val="-978758472"/>
                <w:placeholder>
                  <w:docPart w:val="BFDD1AEF8B4A934387A472F7571FA135"/>
                </w:placeholder>
                <w:temporary/>
                <w:showingPlcHdr/>
                <w15:appearance w15:val="hidden"/>
              </w:sdtPr>
              <w:sdtEndPr/>
              <w:sdtContent>
                <w:r w:rsidR="0041686C" w:rsidRPr="00DF0976">
                  <w:rPr>
                    <w:lang w:bidi="id-ID"/>
                  </w:rPr>
                  <w:t>Lainnya</w:t>
                </w:r>
              </w:sdtContent>
            </w:sdt>
          </w:p>
        </w:tc>
        <w:tc>
          <w:tcPr>
            <w:tcW w:w="1473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2408" w:type="dxa"/>
            <w:vAlign w:val="center"/>
          </w:tcPr>
          <w:p w:rsidR="008B4A08" w:rsidRPr="00DF0976" w:rsidRDefault="008B4A08"/>
        </w:tc>
        <w:tc>
          <w:tcPr>
            <w:tcW w:w="1884" w:type="dxa"/>
            <w:vAlign w:val="center"/>
          </w:tcPr>
          <w:p w:rsidR="008B4A08" w:rsidRPr="00DF0976" w:rsidRDefault="008B4A08"/>
        </w:tc>
      </w:tr>
    </w:tbl>
    <w:p w:rsidR="008B4A08" w:rsidRPr="00DF0976" w:rsidRDefault="00E6465B">
      <w:pPr>
        <w:pStyle w:val="Judul4"/>
      </w:pPr>
      <w:sdt>
        <w:sdtPr>
          <w:id w:val="1754864756"/>
          <w:placeholder>
            <w:docPart w:val="345C5FBFCE80B245AAAFFD6B9540EAF2"/>
          </w:placeholder>
          <w:temporary/>
          <w:showingPlcHdr/>
          <w15:appearance w15:val="hidden"/>
        </w:sdtPr>
        <w:sdtEndPr/>
        <w:sdtContent>
          <w:r w:rsidR="0041686C" w:rsidRPr="00DF0976">
            <w:rPr>
              <w:lang w:bidi="id-ID"/>
            </w:rPr>
            <w:t>Item Catatan/Tambahan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  <w:tblCaption w:val="Tabel konten"/>
      </w:tblPr>
      <w:tblGrid>
        <w:gridCol w:w="9742"/>
      </w:tblGrid>
      <w:tr w:rsidR="008B4A08" w:rsidRPr="00DF0976">
        <w:trPr>
          <w:trHeight w:val="4877"/>
        </w:trPr>
        <w:tc>
          <w:tcPr>
            <w:tcW w:w="10296" w:type="dxa"/>
          </w:tcPr>
          <w:p w:rsidR="008B4A08" w:rsidRPr="00DF0976" w:rsidRDefault="008B4A08"/>
        </w:tc>
      </w:tr>
    </w:tbl>
    <w:p w:rsidR="008B4A08" w:rsidRPr="00DF0976" w:rsidRDefault="008B4A08"/>
    <w:sectPr w:rsidR="008B4A08" w:rsidRPr="00DF0976" w:rsidSect="00002D2D">
      <w:footerReference w:type="default" r:id="rId8"/>
      <w:pgSz w:w="11906" w:h="16838" w:code="9"/>
      <w:pgMar w:top="1077" w:right="1077" w:bottom="1440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465B" w:rsidRDefault="00E6465B">
      <w:pPr>
        <w:spacing w:before="0" w:after="0"/>
      </w:pPr>
      <w:r>
        <w:separator/>
      </w:r>
    </w:p>
  </w:endnote>
  <w:endnote w:type="continuationSeparator" w:id="0">
    <w:p w:rsidR="00E6465B" w:rsidRDefault="00E646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A08" w:rsidRDefault="0041686C">
        <w:pPr>
          <w:pStyle w:val="Footer"/>
        </w:pPr>
        <w:r>
          <w:rPr>
            <w:lang w:bidi="id-ID"/>
          </w:rPr>
          <w:fldChar w:fldCharType="begin"/>
        </w:r>
        <w:r>
          <w:rPr>
            <w:lang w:bidi="id-ID"/>
          </w:rPr>
          <w:instrText xml:space="preserve"> PAGE   \* MERGEFORMAT </w:instrText>
        </w:r>
        <w:r>
          <w:rPr>
            <w:lang w:bidi="id-ID"/>
          </w:rPr>
          <w:fldChar w:fldCharType="separate"/>
        </w:r>
        <w:r w:rsidR="00CC0100">
          <w:rPr>
            <w:noProof/>
            <w:lang w:bidi="id-ID"/>
          </w:rPr>
          <w:t>2</w:t>
        </w:r>
        <w:r>
          <w:rPr>
            <w:noProof/>
            <w:lang w:bidi="id-ID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465B" w:rsidRDefault="00E6465B">
      <w:pPr>
        <w:spacing w:before="0" w:after="0"/>
      </w:pPr>
      <w:r>
        <w:separator/>
      </w:r>
    </w:p>
  </w:footnote>
  <w:footnote w:type="continuationSeparator" w:id="0">
    <w:p w:rsidR="00E6465B" w:rsidRDefault="00E6465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activeWritingStyle w:appName="MSWord" w:lang="en-US" w:vendorID="64" w:dllVersion="6" w:nlCheck="1" w:checkStyle="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01"/>
    <w:rsid w:val="00002D2D"/>
    <w:rsid w:val="000B6F79"/>
    <w:rsid w:val="001829A8"/>
    <w:rsid w:val="00197326"/>
    <w:rsid w:val="001B104B"/>
    <w:rsid w:val="001B128A"/>
    <w:rsid w:val="002B7A0A"/>
    <w:rsid w:val="002D5DE3"/>
    <w:rsid w:val="00331322"/>
    <w:rsid w:val="00360401"/>
    <w:rsid w:val="003852D5"/>
    <w:rsid w:val="00391041"/>
    <w:rsid w:val="003C633D"/>
    <w:rsid w:val="004068D2"/>
    <w:rsid w:val="0041686C"/>
    <w:rsid w:val="004577DE"/>
    <w:rsid w:val="00515ECF"/>
    <w:rsid w:val="00522097"/>
    <w:rsid w:val="00566EBF"/>
    <w:rsid w:val="005827E7"/>
    <w:rsid w:val="005F1763"/>
    <w:rsid w:val="006150C2"/>
    <w:rsid w:val="006518E8"/>
    <w:rsid w:val="00704562"/>
    <w:rsid w:val="007A64E0"/>
    <w:rsid w:val="007A7220"/>
    <w:rsid w:val="007E09FC"/>
    <w:rsid w:val="00890B0B"/>
    <w:rsid w:val="008B3E5D"/>
    <w:rsid w:val="008B4A08"/>
    <w:rsid w:val="008E4E98"/>
    <w:rsid w:val="00917A51"/>
    <w:rsid w:val="00934D14"/>
    <w:rsid w:val="009A4CB0"/>
    <w:rsid w:val="00A07446"/>
    <w:rsid w:val="00A73A75"/>
    <w:rsid w:val="00B10F01"/>
    <w:rsid w:val="00B46466"/>
    <w:rsid w:val="00BE29CC"/>
    <w:rsid w:val="00BE65E8"/>
    <w:rsid w:val="00BF05B0"/>
    <w:rsid w:val="00C654BB"/>
    <w:rsid w:val="00C713F2"/>
    <w:rsid w:val="00CC0100"/>
    <w:rsid w:val="00DF0976"/>
    <w:rsid w:val="00E21D7D"/>
    <w:rsid w:val="00E6465B"/>
    <w:rsid w:val="00F41121"/>
    <w:rsid w:val="00F8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23AD3F"/>
  <w15:docId w15:val="{73FC152E-FBEF-6440-9F06-334137B5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color w:val="000000" w:themeColor="text1"/>
        <w:lang w:val="id-ID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link w:val="Judul1KAR"/>
    <w:uiPriority w:val="9"/>
    <w:qFormat/>
    <w:pPr>
      <w:spacing w:after="120"/>
      <w:contextualSpacing/>
      <w:outlineLvl w:val="0"/>
    </w:pPr>
    <w:rPr>
      <w:rFonts w:asciiTheme="majorHAnsi" w:hAnsiTheme="majorHAnsi"/>
      <w:color w:val="365F91" w:themeColor="accent1" w:themeShade="BF"/>
      <w:sz w:val="36"/>
      <w:szCs w:val="44"/>
    </w:rPr>
  </w:style>
  <w:style w:type="paragraph" w:styleId="Judul2">
    <w:name w:val="heading 2"/>
    <w:basedOn w:val="Normal"/>
    <w:uiPriority w:val="9"/>
    <w:qFormat/>
    <w:pPr>
      <w:keepNext/>
      <w:contextualSpacing/>
      <w:outlineLvl w:val="1"/>
    </w:pPr>
    <w:rPr>
      <w:rFonts w:asciiTheme="majorHAnsi" w:hAnsiTheme="majorHAnsi"/>
      <w:b/>
      <w:bCs/>
      <w:color w:val="FFFFFF" w:themeColor="background1"/>
      <w:spacing w:val="4"/>
      <w:sz w:val="22"/>
      <w:szCs w:val="28"/>
    </w:rPr>
  </w:style>
  <w:style w:type="paragraph" w:styleId="Judul3">
    <w:name w:val="heading 3"/>
    <w:basedOn w:val="Normal"/>
    <w:uiPriority w:val="9"/>
    <w:qFormat/>
    <w:pPr>
      <w:outlineLvl w:val="2"/>
    </w:pPr>
    <w:rPr>
      <w:b/>
      <w:color w:val="404040" w:themeColor="text1" w:themeTint="BF"/>
    </w:rPr>
  </w:style>
  <w:style w:type="paragraph" w:styleId="Judul4">
    <w:name w:val="heading 4"/>
    <w:basedOn w:val="Normal"/>
    <w:link w:val="Judul4KAR"/>
    <w:uiPriority w:val="9"/>
    <w:unhideWhenUsed/>
    <w:qFormat/>
    <w:pPr>
      <w:keepNext/>
      <w:spacing w:before="240"/>
      <w:contextualSpacing/>
      <w:outlineLvl w:val="3"/>
    </w:pPr>
    <w:rPr>
      <w:rFonts w:asciiTheme="majorHAnsi" w:eastAsiaTheme="majorEastAsia" w:hAnsiTheme="majorHAnsi"/>
      <w:b/>
      <w:color w:val="404040" w:themeColor="text1" w:themeTint="BF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Pr>
      <w:rFonts w:asciiTheme="majorHAnsi" w:hAnsiTheme="majorHAnsi"/>
      <w:color w:val="365F91" w:themeColor="accent1" w:themeShade="BF"/>
      <w:sz w:val="36"/>
      <w:szCs w:val="44"/>
    </w:rPr>
  </w:style>
  <w:style w:type="character" w:customStyle="1" w:styleId="Judul4KAR">
    <w:name w:val="Judul 4 KAR"/>
    <w:basedOn w:val="FontParagrafDefault"/>
    <w:link w:val="Judul4"/>
    <w:uiPriority w:val="9"/>
    <w:rPr>
      <w:rFonts w:asciiTheme="majorHAnsi" w:eastAsiaTheme="majorEastAsia" w:hAnsiTheme="majorHAnsi"/>
      <w:b/>
      <w:color w:val="404040" w:themeColor="text1" w:themeTint="BF"/>
      <w:sz w:val="24"/>
    </w:rPr>
  </w:style>
  <w:style w:type="table" w:styleId="KisiTabel">
    <w:name w:val="Table Grid"/>
    <w:basedOn w:val="Tabel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TeksBalon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styleId="Footer">
    <w:name w:val="footer"/>
    <w:basedOn w:val="Normal"/>
    <w:link w:val="FooterKAR"/>
    <w:uiPriority w:val="99"/>
    <w:pPr>
      <w:spacing w:before="0" w:after="0"/>
    </w:pPr>
  </w:style>
  <w:style w:type="character" w:customStyle="1" w:styleId="FooterKAR">
    <w:name w:val="Footer KAR"/>
    <w:basedOn w:val="FontParagrafDefault"/>
    <w:link w:val="Footer"/>
    <w:uiPriority w:val="99"/>
  </w:style>
  <w:style w:type="paragraph" w:styleId="Header">
    <w:name w:val="header"/>
    <w:basedOn w:val="Normal"/>
    <w:link w:val="HeaderKAR"/>
    <w:uiPriority w:val="99"/>
    <w:pPr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76FA450-C80D-DF4B-92F6-5D824E4A60F7%7dtf1640210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C32A3BAE02DB40A740C6E4A6AF72BC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C822FF01-0285-8A44-AB0C-89943B74D2C4}"/>
      </w:docPartPr>
      <w:docPartBody>
        <w:p w:rsidR="00000000" w:rsidRDefault="00243135">
          <w:pPr>
            <w:pStyle w:val="38C32A3BAE02DB40A740C6E4A6AF72BC"/>
          </w:pPr>
          <w:r w:rsidRPr="00DF0976">
            <w:rPr>
              <w:lang w:bidi="id-ID"/>
            </w:rPr>
            <w:t>Hari 1</w:t>
          </w:r>
        </w:p>
      </w:docPartBody>
    </w:docPart>
    <w:docPart>
      <w:docPartPr>
        <w:name w:val="C37219FD18254446AFB1679F59117334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E3CBD8A4-B872-8E49-B1FE-C08896394027}"/>
      </w:docPartPr>
      <w:docPartBody>
        <w:p w:rsidR="00000000" w:rsidRDefault="00243135">
          <w:pPr>
            <w:pStyle w:val="C37219FD18254446AFB1679F59117334"/>
          </w:pPr>
          <w:r w:rsidRPr="00DF0976">
            <w:rPr>
              <w:lang w:bidi="id-ID"/>
            </w:rPr>
            <w:t>Waktu</w:t>
          </w:r>
        </w:p>
      </w:docPartBody>
    </w:docPart>
    <w:docPart>
      <w:docPartPr>
        <w:name w:val="77F9456077A0C545908DCD788BEDB483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9089C1A5-BFBB-C746-AD89-7B1807137936}"/>
      </w:docPartPr>
      <w:docPartBody>
        <w:p w:rsidR="00000000" w:rsidRDefault="00243135">
          <w:pPr>
            <w:pStyle w:val="77F9456077A0C545908DCD788BEDB483"/>
          </w:pPr>
          <w:r w:rsidRPr="00DF0976">
            <w:rPr>
              <w:lang w:bidi="id-ID"/>
            </w:rPr>
            <w:t>Lokasi</w:t>
          </w:r>
        </w:p>
      </w:docPartBody>
    </w:docPart>
    <w:docPart>
      <w:docPartPr>
        <w:name w:val="BF2541F83EDEA14CB2B10066795C470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6A6623C6-4FA9-0A4C-8825-F6EBBE1F479C}"/>
      </w:docPartPr>
      <w:docPartBody>
        <w:p w:rsidR="00000000" w:rsidRDefault="00243135">
          <w:pPr>
            <w:pStyle w:val="BF2541F83EDEA14CB2B10066795C4700"/>
          </w:pPr>
          <w:r w:rsidRPr="00DF0976">
            <w:rPr>
              <w:lang w:bidi="id-ID"/>
            </w:rPr>
            <w:t>Nama Kontak</w:t>
          </w:r>
        </w:p>
      </w:docPartBody>
    </w:docPart>
    <w:docPart>
      <w:docPartPr>
        <w:name w:val="EE039AAEAFDF524285B6F032907FA277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D187EB76-8824-1043-B03C-8D1241EFCC54}"/>
      </w:docPartPr>
      <w:docPartBody>
        <w:p w:rsidR="00000000" w:rsidRDefault="00243135">
          <w:pPr>
            <w:pStyle w:val="EE039AAEAFDF524285B6F032907FA277"/>
          </w:pPr>
          <w:r w:rsidRPr="00DF0976">
            <w:rPr>
              <w:lang w:bidi="id-ID"/>
            </w:rPr>
            <w:t>Telepon Kontak</w:t>
          </w:r>
        </w:p>
      </w:docPartBody>
    </w:docPart>
    <w:docPart>
      <w:docPartPr>
        <w:name w:val="51389D1782855F4B87AB3E5D679994A6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EAAA351C-8749-984F-B990-69903E8FE24E}"/>
      </w:docPartPr>
      <w:docPartBody>
        <w:p w:rsidR="00000000" w:rsidRDefault="00243135">
          <w:pPr>
            <w:pStyle w:val="51389D1782855F4B87AB3E5D679994A6"/>
          </w:pPr>
          <w:r w:rsidRPr="00DF0976">
            <w:rPr>
              <w:lang w:bidi="id-ID"/>
            </w:rPr>
            <w:t>Sarapan</w:t>
          </w:r>
        </w:p>
      </w:docPartBody>
    </w:docPart>
    <w:docPart>
      <w:docPartPr>
        <w:name w:val="811528A9CDD70647B42F0FC1E7B906AC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BDD217A2-4353-2947-B0C5-FA5714399F96}"/>
      </w:docPartPr>
      <w:docPartBody>
        <w:p w:rsidR="00000000" w:rsidRDefault="00243135">
          <w:pPr>
            <w:pStyle w:val="811528A9CDD70647B42F0FC1E7B906AC"/>
          </w:pPr>
          <w:r w:rsidRPr="00DF0976">
            <w:rPr>
              <w:lang w:bidi="id-ID"/>
            </w:rPr>
            <w:t>Lokakarya Teknis</w:t>
          </w:r>
        </w:p>
      </w:docPartBody>
    </w:docPart>
    <w:docPart>
      <w:docPartPr>
        <w:name w:val="49C31E8C0FFF2D4EB3D1756FFF482B8A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1CBF1FB-E9FB-2249-80F2-CD5D3EFB21EA}"/>
      </w:docPartPr>
      <w:docPartBody>
        <w:p w:rsidR="00000000" w:rsidRDefault="00243135">
          <w:pPr>
            <w:pStyle w:val="49C31E8C0FFF2D4EB3D1756FFF482B8A"/>
          </w:pPr>
          <w:r w:rsidRPr="00DF0976">
            <w:rPr>
              <w:lang w:bidi="id-ID"/>
            </w:rPr>
            <w:t>Makan Siang</w:t>
          </w:r>
        </w:p>
      </w:docPartBody>
    </w:docPart>
    <w:docPart>
      <w:docPartPr>
        <w:name w:val="01533BF8EF26104EB2D6D89B1066D696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80ACCA74-D5FA-6540-AEF4-81D9CF8CA2B4}"/>
      </w:docPartPr>
      <w:docPartBody>
        <w:p w:rsidR="00000000" w:rsidRDefault="00243135">
          <w:pPr>
            <w:pStyle w:val="01533BF8EF26104EB2D6D89B1066D696"/>
          </w:pPr>
          <w:r w:rsidRPr="00DF0976">
            <w:rPr>
              <w:lang w:bidi="id-ID"/>
            </w:rPr>
            <w:t>Kunjungan Klien</w:t>
          </w:r>
        </w:p>
      </w:docPartBody>
    </w:docPart>
    <w:docPart>
      <w:docPartPr>
        <w:name w:val="5EBB62E6D4581442A1C0EF2EE65DB08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77225D7D-A99B-8547-96A9-789B2DC077D5}"/>
      </w:docPartPr>
      <w:docPartBody>
        <w:p w:rsidR="00000000" w:rsidRDefault="00243135">
          <w:pPr>
            <w:pStyle w:val="5EBB62E6D4581442A1C0EF2EE65DB082"/>
          </w:pPr>
          <w:r w:rsidRPr="00DF0976">
            <w:rPr>
              <w:lang w:bidi="id-ID"/>
            </w:rPr>
            <w:t>Makan Malam</w:t>
          </w:r>
        </w:p>
      </w:docPartBody>
    </w:docPart>
    <w:docPart>
      <w:docPartPr>
        <w:name w:val="7E77CE6EA279F8438C86C1277381CB0F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F6F73931-5ABB-9941-905D-845C02DF3425}"/>
      </w:docPartPr>
      <w:docPartBody>
        <w:p w:rsidR="00000000" w:rsidRDefault="00243135">
          <w:pPr>
            <w:pStyle w:val="7E77CE6EA279F8438C86C1277381CB0F"/>
          </w:pPr>
          <w:r w:rsidRPr="00DF0976">
            <w:rPr>
              <w:lang w:bidi="id-ID"/>
            </w:rPr>
            <w:t>Rapat Panggilan Konferensi</w:t>
          </w:r>
        </w:p>
      </w:docPartBody>
    </w:docPart>
    <w:docPart>
      <w:docPartPr>
        <w:name w:val="F71FE386804F9240AA15D8F280F4531F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D32CBB0D-807C-D34A-8421-670BF6FC779E}"/>
      </w:docPartPr>
      <w:docPartBody>
        <w:p w:rsidR="00000000" w:rsidRDefault="00243135">
          <w:pPr>
            <w:pStyle w:val="F71FE386804F9240AA15D8F280F4531F"/>
          </w:pPr>
          <w:r w:rsidRPr="00DF0976">
            <w:rPr>
              <w:lang w:bidi="id-ID"/>
            </w:rPr>
            <w:t>Lainnya</w:t>
          </w:r>
        </w:p>
      </w:docPartBody>
    </w:docPart>
    <w:docPart>
      <w:docPartPr>
        <w:name w:val="9E04D74EA0A8EA40BF12F6E3F59A6EA3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8847A8E-22C2-2747-9A44-72CA46A2EEBE}"/>
      </w:docPartPr>
      <w:docPartBody>
        <w:p w:rsidR="00000000" w:rsidRDefault="00243135">
          <w:pPr>
            <w:pStyle w:val="9E04D74EA0A8EA40BF12F6E3F59A6EA3"/>
          </w:pPr>
          <w:r w:rsidRPr="00DF0976">
            <w:rPr>
              <w:lang w:bidi="id-ID"/>
            </w:rPr>
            <w:t>Lainnya</w:t>
          </w:r>
        </w:p>
      </w:docPartBody>
    </w:docPart>
    <w:docPart>
      <w:docPartPr>
        <w:name w:val="4C1CB79A9F80AD4BABA84CB4798B6A9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7002904-41B4-B749-81CF-14D8801EA4FF}"/>
      </w:docPartPr>
      <w:docPartBody>
        <w:p w:rsidR="00000000" w:rsidRDefault="00243135">
          <w:pPr>
            <w:pStyle w:val="4C1CB79A9F80AD4BABA84CB4798B6A95"/>
          </w:pPr>
          <w:r w:rsidRPr="00DF0976">
            <w:rPr>
              <w:lang w:bidi="id-ID"/>
            </w:rPr>
            <w:t>Lainnya</w:t>
          </w:r>
        </w:p>
      </w:docPartBody>
    </w:docPart>
    <w:docPart>
      <w:docPartPr>
        <w:name w:val="F8F67A9D4941004FA3289451FD2DFD1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EFD6248-F983-584C-8FC6-E7194DE2734C}"/>
      </w:docPartPr>
      <w:docPartBody>
        <w:p w:rsidR="00000000" w:rsidRDefault="00243135">
          <w:pPr>
            <w:pStyle w:val="F8F67A9D4941004FA3289451FD2DFD15"/>
          </w:pPr>
          <w:r w:rsidRPr="00DF0976">
            <w:rPr>
              <w:lang w:bidi="id-ID"/>
            </w:rPr>
            <w:t>Item Catatan/Tambahan</w:t>
          </w:r>
        </w:p>
      </w:docPartBody>
    </w:docPart>
    <w:docPart>
      <w:docPartPr>
        <w:name w:val="E0905A12A2E50C4C99905C5DA938DE4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A0D0409C-1106-0D49-8791-A42E5AFF3B43}"/>
      </w:docPartPr>
      <w:docPartBody>
        <w:p w:rsidR="00000000" w:rsidRDefault="00243135">
          <w:pPr>
            <w:pStyle w:val="E0905A12A2E50C4C99905C5DA938DE42"/>
          </w:pPr>
          <w:r w:rsidRPr="00DF0976">
            <w:rPr>
              <w:lang w:bidi="id-ID"/>
            </w:rPr>
            <w:t>Hari 2</w:t>
          </w:r>
        </w:p>
      </w:docPartBody>
    </w:docPart>
    <w:docPart>
      <w:docPartPr>
        <w:name w:val="C3706742D8260D4399F8F2BAC39AEA69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A7FCDA7F-CCC5-B84C-8173-691CC51EEEA1}"/>
      </w:docPartPr>
      <w:docPartBody>
        <w:p w:rsidR="00000000" w:rsidRDefault="00243135">
          <w:pPr>
            <w:pStyle w:val="C3706742D8260D4399F8F2BAC39AEA69"/>
          </w:pPr>
          <w:r w:rsidRPr="00DF0976">
            <w:rPr>
              <w:lang w:bidi="id-ID"/>
            </w:rPr>
            <w:t>Waktu</w:t>
          </w:r>
        </w:p>
      </w:docPartBody>
    </w:docPart>
    <w:docPart>
      <w:docPartPr>
        <w:name w:val="EC21EF8434BE624389797E6B99A2CE37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48270A3-8FB3-334F-9698-8093AE516156}"/>
      </w:docPartPr>
      <w:docPartBody>
        <w:p w:rsidR="00000000" w:rsidRDefault="00243135">
          <w:pPr>
            <w:pStyle w:val="EC21EF8434BE624389797E6B99A2CE37"/>
          </w:pPr>
          <w:r w:rsidRPr="00DF0976">
            <w:rPr>
              <w:lang w:bidi="id-ID"/>
            </w:rPr>
            <w:t>Lokasi</w:t>
          </w:r>
        </w:p>
      </w:docPartBody>
    </w:docPart>
    <w:docPart>
      <w:docPartPr>
        <w:name w:val="EA81933B53EA0240B7E6D5683DD9FC27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960A6FC4-9F0F-8A4D-974E-FD7065F2BF02}"/>
      </w:docPartPr>
      <w:docPartBody>
        <w:p w:rsidR="00000000" w:rsidRDefault="00243135">
          <w:pPr>
            <w:pStyle w:val="EA81933B53EA0240B7E6D5683DD9FC27"/>
          </w:pPr>
          <w:r w:rsidRPr="00DF0976">
            <w:rPr>
              <w:lang w:bidi="id-ID"/>
            </w:rPr>
            <w:t>Nama Kontak</w:t>
          </w:r>
        </w:p>
      </w:docPartBody>
    </w:docPart>
    <w:docPart>
      <w:docPartPr>
        <w:name w:val="365A7F02AC7D364A94E8DDF2B199E23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175564E-7814-7843-898F-7EA0062E4642}"/>
      </w:docPartPr>
      <w:docPartBody>
        <w:p w:rsidR="00000000" w:rsidRDefault="00243135">
          <w:pPr>
            <w:pStyle w:val="365A7F02AC7D364A94E8DDF2B199E230"/>
          </w:pPr>
          <w:r w:rsidRPr="00DF0976">
            <w:rPr>
              <w:lang w:bidi="id-ID"/>
            </w:rPr>
            <w:t>Telepon Kontak</w:t>
          </w:r>
        </w:p>
      </w:docPartBody>
    </w:docPart>
    <w:docPart>
      <w:docPartPr>
        <w:name w:val="2F6A85F5834BC448903844A45C631FD4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F695ECD0-89D1-6043-B404-B97E7D3889BE}"/>
      </w:docPartPr>
      <w:docPartBody>
        <w:p w:rsidR="00000000" w:rsidRDefault="00243135">
          <w:pPr>
            <w:pStyle w:val="2F6A85F5834BC448903844A45C631FD4"/>
          </w:pPr>
          <w:r w:rsidRPr="00DF0976">
            <w:rPr>
              <w:lang w:bidi="id-ID"/>
            </w:rPr>
            <w:t>Sarapan</w:t>
          </w:r>
        </w:p>
      </w:docPartBody>
    </w:docPart>
    <w:docPart>
      <w:docPartPr>
        <w:name w:val="975C7C16B7571A4DA6B746954CD6BAFF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6E8B41CB-1155-8649-AC7F-B4AC6F6C05A9}"/>
      </w:docPartPr>
      <w:docPartBody>
        <w:p w:rsidR="00000000" w:rsidRDefault="00243135">
          <w:pPr>
            <w:pStyle w:val="975C7C16B7571A4DA6B746954CD6BAFF"/>
          </w:pPr>
          <w:r w:rsidRPr="00DF0976">
            <w:rPr>
              <w:lang w:bidi="id-ID"/>
            </w:rPr>
            <w:t>Lokakarya Teknis</w:t>
          </w:r>
        </w:p>
      </w:docPartBody>
    </w:docPart>
    <w:docPart>
      <w:docPartPr>
        <w:name w:val="3601CC6511024D42BE39AFB3788B9D63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919BFB59-0BB2-A94D-B657-E62C06EA2BED}"/>
      </w:docPartPr>
      <w:docPartBody>
        <w:p w:rsidR="00000000" w:rsidRDefault="00243135">
          <w:pPr>
            <w:pStyle w:val="3601CC6511024D42BE39AFB3788B9D63"/>
          </w:pPr>
          <w:r w:rsidRPr="00DF0976">
            <w:rPr>
              <w:lang w:bidi="id-ID"/>
            </w:rPr>
            <w:t>Makan Siang</w:t>
          </w:r>
        </w:p>
      </w:docPartBody>
    </w:docPart>
    <w:docPart>
      <w:docPartPr>
        <w:name w:val="EBCBD097E4C5B443A5142EA6E781611B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8BB1EFC8-D0DE-944C-A07D-DCA8E11AB336}"/>
      </w:docPartPr>
      <w:docPartBody>
        <w:p w:rsidR="00000000" w:rsidRDefault="00243135">
          <w:pPr>
            <w:pStyle w:val="EBCBD097E4C5B443A5142EA6E781611B"/>
          </w:pPr>
          <w:r w:rsidRPr="00DF0976">
            <w:rPr>
              <w:lang w:bidi="id-ID"/>
            </w:rPr>
            <w:t>Kunjungan Klien</w:t>
          </w:r>
        </w:p>
      </w:docPartBody>
    </w:docPart>
    <w:docPart>
      <w:docPartPr>
        <w:name w:val="64FD14A81207674B80E01B24CAA1E69B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5AE0C891-F273-8448-9580-285537C7171D}"/>
      </w:docPartPr>
      <w:docPartBody>
        <w:p w:rsidR="00000000" w:rsidRDefault="00243135">
          <w:pPr>
            <w:pStyle w:val="64FD14A81207674B80E01B24CAA1E69B"/>
          </w:pPr>
          <w:r w:rsidRPr="00DF0976">
            <w:rPr>
              <w:lang w:bidi="id-ID"/>
            </w:rPr>
            <w:t>Makan Malam</w:t>
          </w:r>
        </w:p>
      </w:docPartBody>
    </w:docPart>
    <w:docPart>
      <w:docPartPr>
        <w:name w:val="49485AD4E343B7409C55BC8B41D81B7C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84469E25-E462-2247-93FA-4B45217A24B0}"/>
      </w:docPartPr>
      <w:docPartBody>
        <w:p w:rsidR="00000000" w:rsidRDefault="00243135">
          <w:pPr>
            <w:pStyle w:val="49485AD4E343B7409C55BC8B41D81B7C"/>
          </w:pPr>
          <w:r w:rsidRPr="00DF0976">
            <w:rPr>
              <w:lang w:bidi="id-ID"/>
            </w:rPr>
            <w:t>Rapat Panggilan Konferensi</w:t>
          </w:r>
        </w:p>
      </w:docPartBody>
    </w:docPart>
    <w:docPart>
      <w:docPartPr>
        <w:name w:val="76F6E6B159A63048A6D920BF8B897081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83730D50-308D-3D47-A5ED-755976921670}"/>
      </w:docPartPr>
      <w:docPartBody>
        <w:p w:rsidR="00000000" w:rsidRDefault="00243135">
          <w:pPr>
            <w:pStyle w:val="76F6E6B159A63048A6D920BF8B897081"/>
          </w:pPr>
          <w:r w:rsidRPr="00DF0976">
            <w:rPr>
              <w:lang w:bidi="id-ID"/>
            </w:rPr>
            <w:t>Lainnya</w:t>
          </w:r>
        </w:p>
      </w:docPartBody>
    </w:docPart>
    <w:docPart>
      <w:docPartPr>
        <w:name w:val="281B929A6C3AC440A1EC8992580C90A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CAE20037-78C0-C149-87C5-73EC1C351846}"/>
      </w:docPartPr>
      <w:docPartBody>
        <w:p w:rsidR="00000000" w:rsidRDefault="00243135">
          <w:pPr>
            <w:pStyle w:val="281B929A6C3AC440A1EC8992580C90A0"/>
          </w:pPr>
          <w:r w:rsidRPr="00DF0976">
            <w:rPr>
              <w:lang w:bidi="id-ID"/>
            </w:rPr>
            <w:t>Lainnya</w:t>
          </w:r>
        </w:p>
      </w:docPartBody>
    </w:docPart>
    <w:docPart>
      <w:docPartPr>
        <w:name w:val="BFDD1AEF8B4A934387A472F7571FA13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4D093F5-A5D2-E14F-B789-C7CB7BFEA762}"/>
      </w:docPartPr>
      <w:docPartBody>
        <w:p w:rsidR="00000000" w:rsidRDefault="00243135">
          <w:pPr>
            <w:pStyle w:val="BFDD1AEF8B4A934387A472F7571FA135"/>
          </w:pPr>
          <w:r w:rsidRPr="00DF0976">
            <w:rPr>
              <w:lang w:bidi="id-ID"/>
            </w:rPr>
            <w:t>Lainnya</w:t>
          </w:r>
        </w:p>
      </w:docPartBody>
    </w:docPart>
    <w:docPart>
      <w:docPartPr>
        <w:name w:val="345C5FBFCE80B245AAAFFD6B9540EAF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91CEDCAF-4142-054D-B313-08ECD700A976}"/>
      </w:docPartPr>
      <w:docPartBody>
        <w:p w:rsidR="00000000" w:rsidRDefault="00243135">
          <w:pPr>
            <w:pStyle w:val="345C5FBFCE80B245AAAFFD6B9540EAF2"/>
          </w:pPr>
          <w:r w:rsidRPr="00DF0976">
            <w:rPr>
              <w:lang w:bidi="id-ID"/>
            </w:rPr>
            <w:t>Item Catatan/Tambahan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35"/>
    <w:rsid w:val="0024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2D51DE1BB0961846AF4DC76583A8BA78">
    <w:name w:val="2D51DE1BB0961846AF4DC76583A8BA78"/>
  </w:style>
  <w:style w:type="paragraph" w:customStyle="1" w:styleId="E31EDB89638C6C479B484829470F96E9">
    <w:name w:val="E31EDB89638C6C479B484829470F96E9"/>
  </w:style>
  <w:style w:type="paragraph" w:customStyle="1" w:styleId="94805D37DD11614D92254E8590BD87D1">
    <w:name w:val="94805D37DD11614D92254E8590BD87D1"/>
  </w:style>
  <w:style w:type="paragraph" w:customStyle="1" w:styleId="FE19CE78B077EE438DD83D13F9491D98">
    <w:name w:val="FE19CE78B077EE438DD83D13F9491D98"/>
  </w:style>
  <w:style w:type="paragraph" w:customStyle="1" w:styleId="B60A237C44F2B244958C24181FAA3B6E">
    <w:name w:val="B60A237C44F2B244958C24181FAA3B6E"/>
  </w:style>
  <w:style w:type="paragraph" w:customStyle="1" w:styleId="AA7D9641B5D62D45AA9FFBFCB25A67C9">
    <w:name w:val="AA7D9641B5D62D45AA9FFBFCB25A67C9"/>
  </w:style>
  <w:style w:type="paragraph" w:customStyle="1" w:styleId="9B45AD33016BB84C92B691AE6112B881">
    <w:name w:val="9B45AD33016BB84C92B691AE6112B881"/>
  </w:style>
  <w:style w:type="paragraph" w:customStyle="1" w:styleId="10D4663638147C41B723B00929767308">
    <w:name w:val="10D4663638147C41B723B00929767308"/>
  </w:style>
  <w:style w:type="paragraph" w:customStyle="1" w:styleId="5CE474322A3C714996D0AA0E8BF1DE5F">
    <w:name w:val="5CE474322A3C714996D0AA0E8BF1DE5F"/>
  </w:style>
  <w:style w:type="paragraph" w:customStyle="1" w:styleId="BF862C64EA5B3B4A9E0CEFD55A3CB7E8">
    <w:name w:val="BF862C64EA5B3B4A9E0CEFD55A3CB7E8"/>
  </w:style>
  <w:style w:type="paragraph" w:customStyle="1" w:styleId="65DFAE7D44160447904B09B38948CD9E">
    <w:name w:val="65DFAE7D44160447904B09B38948CD9E"/>
  </w:style>
  <w:style w:type="paragraph" w:customStyle="1" w:styleId="26673A55961FD644B9DDCDA22AE020F8">
    <w:name w:val="26673A55961FD644B9DDCDA22AE020F8"/>
  </w:style>
  <w:style w:type="paragraph" w:customStyle="1" w:styleId="D9D9A5881642D146AB91DF8E39ACD355">
    <w:name w:val="D9D9A5881642D146AB91DF8E39ACD355"/>
  </w:style>
  <w:style w:type="paragraph" w:customStyle="1" w:styleId="75536317E584F947AF00727A4BDF9F38">
    <w:name w:val="75536317E584F947AF00727A4BDF9F38"/>
  </w:style>
  <w:style w:type="paragraph" w:customStyle="1" w:styleId="4A84805A06246248BD163860885E5E90">
    <w:name w:val="4A84805A06246248BD163860885E5E90"/>
  </w:style>
  <w:style w:type="paragraph" w:customStyle="1" w:styleId="6A4BDFFC945DE54E915D989436798DEB">
    <w:name w:val="6A4BDFFC945DE54E915D989436798DEB"/>
  </w:style>
  <w:style w:type="paragraph" w:customStyle="1" w:styleId="2F87FAE9AC873E44A6089DA6EEA0BB1D">
    <w:name w:val="2F87FAE9AC873E44A6089DA6EEA0BB1D"/>
  </w:style>
  <w:style w:type="paragraph" w:customStyle="1" w:styleId="B2971DD9F46FB7448A6BF044CD811F5B">
    <w:name w:val="B2971DD9F46FB7448A6BF044CD811F5B"/>
  </w:style>
  <w:style w:type="paragraph" w:customStyle="1" w:styleId="38C32A3BAE02DB40A740C6E4A6AF72BC">
    <w:name w:val="38C32A3BAE02DB40A740C6E4A6AF72BC"/>
  </w:style>
  <w:style w:type="paragraph" w:customStyle="1" w:styleId="C37219FD18254446AFB1679F59117334">
    <w:name w:val="C37219FD18254446AFB1679F59117334"/>
  </w:style>
  <w:style w:type="paragraph" w:customStyle="1" w:styleId="77F9456077A0C545908DCD788BEDB483">
    <w:name w:val="77F9456077A0C545908DCD788BEDB483"/>
  </w:style>
  <w:style w:type="paragraph" w:customStyle="1" w:styleId="BF2541F83EDEA14CB2B10066795C4700">
    <w:name w:val="BF2541F83EDEA14CB2B10066795C4700"/>
  </w:style>
  <w:style w:type="paragraph" w:customStyle="1" w:styleId="EE039AAEAFDF524285B6F032907FA277">
    <w:name w:val="EE039AAEAFDF524285B6F032907FA277"/>
  </w:style>
  <w:style w:type="paragraph" w:customStyle="1" w:styleId="51389D1782855F4B87AB3E5D679994A6">
    <w:name w:val="51389D1782855F4B87AB3E5D679994A6"/>
  </w:style>
  <w:style w:type="paragraph" w:customStyle="1" w:styleId="811528A9CDD70647B42F0FC1E7B906AC">
    <w:name w:val="811528A9CDD70647B42F0FC1E7B906AC"/>
  </w:style>
  <w:style w:type="paragraph" w:customStyle="1" w:styleId="49C31E8C0FFF2D4EB3D1756FFF482B8A">
    <w:name w:val="49C31E8C0FFF2D4EB3D1756FFF482B8A"/>
  </w:style>
  <w:style w:type="paragraph" w:customStyle="1" w:styleId="01533BF8EF26104EB2D6D89B1066D696">
    <w:name w:val="01533BF8EF26104EB2D6D89B1066D696"/>
  </w:style>
  <w:style w:type="paragraph" w:customStyle="1" w:styleId="5EBB62E6D4581442A1C0EF2EE65DB082">
    <w:name w:val="5EBB62E6D4581442A1C0EF2EE65DB082"/>
  </w:style>
  <w:style w:type="paragraph" w:customStyle="1" w:styleId="7E77CE6EA279F8438C86C1277381CB0F">
    <w:name w:val="7E77CE6EA279F8438C86C1277381CB0F"/>
  </w:style>
  <w:style w:type="paragraph" w:customStyle="1" w:styleId="F71FE386804F9240AA15D8F280F4531F">
    <w:name w:val="F71FE386804F9240AA15D8F280F4531F"/>
  </w:style>
  <w:style w:type="paragraph" w:customStyle="1" w:styleId="9E04D74EA0A8EA40BF12F6E3F59A6EA3">
    <w:name w:val="9E04D74EA0A8EA40BF12F6E3F59A6EA3"/>
  </w:style>
  <w:style w:type="paragraph" w:customStyle="1" w:styleId="4C1CB79A9F80AD4BABA84CB4798B6A95">
    <w:name w:val="4C1CB79A9F80AD4BABA84CB4798B6A95"/>
  </w:style>
  <w:style w:type="paragraph" w:customStyle="1" w:styleId="F8F67A9D4941004FA3289451FD2DFD15">
    <w:name w:val="F8F67A9D4941004FA3289451FD2DFD15"/>
  </w:style>
  <w:style w:type="paragraph" w:customStyle="1" w:styleId="E0905A12A2E50C4C99905C5DA938DE42">
    <w:name w:val="E0905A12A2E50C4C99905C5DA938DE42"/>
  </w:style>
  <w:style w:type="paragraph" w:customStyle="1" w:styleId="C3706742D8260D4399F8F2BAC39AEA69">
    <w:name w:val="C3706742D8260D4399F8F2BAC39AEA69"/>
  </w:style>
  <w:style w:type="paragraph" w:customStyle="1" w:styleId="EC21EF8434BE624389797E6B99A2CE37">
    <w:name w:val="EC21EF8434BE624389797E6B99A2CE37"/>
  </w:style>
  <w:style w:type="paragraph" w:customStyle="1" w:styleId="EA81933B53EA0240B7E6D5683DD9FC27">
    <w:name w:val="EA81933B53EA0240B7E6D5683DD9FC27"/>
  </w:style>
  <w:style w:type="paragraph" w:customStyle="1" w:styleId="365A7F02AC7D364A94E8DDF2B199E230">
    <w:name w:val="365A7F02AC7D364A94E8DDF2B199E230"/>
  </w:style>
  <w:style w:type="paragraph" w:customStyle="1" w:styleId="2F6A85F5834BC448903844A45C631FD4">
    <w:name w:val="2F6A85F5834BC448903844A45C631FD4"/>
  </w:style>
  <w:style w:type="paragraph" w:customStyle="1" w:styleId="975C7C16B7571A4DA6B746954CD6BAFF">
    <w:name w:val="975C7C16B7571A4DA6B746954CD6BAFF"/>
  </w:style>
  <w:style w:type="paragraph" w:customStyle="1" w:styleId="3601CC6511024D42BE39AFB3788B9D63">
    <w:name w:val="3601CC6511024D42BE39AFB3788B9D63"/>
  </w:style>
  <w:style w:type="paragraph" w:customStyle="1" w:styleId="EBCBD097E4C5B443A5142EA6E781611B">
    <w:name w:val="EBCBD097E4C5B443A5142EA6E781611B"/>
  </w:style>
  <w:style w:type="paragraph" w:customStyle="1" w:styleId="64FD14A81207674B80E01B24CAA1E69B">
    <w:name w:val="64FD14A81207674B80E01B24CAA1E69B"/>
  </w:style>
  <w:style w:type="paragraph" w:customStyle="1" w:styleId="49485AD4E343B7409C55BC8B41D81B7C">
    <w:name w:val="49485AD4E343B7409C55BC8B41D81B7C"/>
  </w:style>
  <w:style w:type="paragraph" w:customStyle="1" w:styleId="76F6E6B159A63048A6D920BF8B897081">
    <w:name w:val="76F6E6B159A63048A6D920BF8B897081"/>
  </w:style>
  <w:style w:type="paragraph" w:customStyle="1" w:styleId="281B929A6C3AC440A1EC8992580C90A0">
    <w:name w:val="281B929A6C3AC440A1EC8992580C90A0"/>
  </w:style>
  <w:style w:type="paragraph" w:customStyle="1" w:styleId="BFDD1AEF8B4A934387A472F7571FA135">
    <w:name w:val="BFDD1AEF8B4A934387A472F7571FA135"/>
  </w:style>
  <w:style w:type="paragraph" w:customStyle="1" w:styleId="345C5FBFCE80B245AAAFFD6B9540EAF2">
    <w:name w:val="345C5FBFCE80B245AAAFFD6B9540E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F5064-1345-470E-9511-8B5E6C698A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9B180-A3A0-CA45-AB59-409FFA782D2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{176FA450-C80D-DF4B-92F6-5D824E4A60F7}tf16402104.dotx</Template>
  <TotalTime>23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adityaadmoko123@gmail.com</dc:creator>
  <cp:keywords/>
  <dc:description/>
  <cp:lastModifiedBy>adityaadmoko123@gmail.com</cp:lastModifiedBy>
  <cp:revision>42</cp:revision>
  <cp:lastPrinted>2003-07-10T16:26:00Z</cp:lastPrinted>
  <dcterms:created xsi:type="dcterms:W3CDTF">2022-03-21T02:20:00Z</dcterms:created>
  <dcterms:modified xsi:type="dcterms:W3CDTF">2022-03-21T02:43:00Z</dcterms:modified>
</cp:coreProperties>
</file>